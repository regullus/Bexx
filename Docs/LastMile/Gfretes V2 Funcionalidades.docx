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FDEB78" w14:textId="71326B37" w:rsidR="00685A92" w:rsidRDefault="00685A92">
      <w:pPr>
        <w:spacing w:after="360"/>
        <w:rPr>
          <w:lang w:val="pt-BR"/>
        </w:rPr>
      </w:pPr>
    </w:p>
    <w:p w14:paraId="5B9D704B" w14:textId="651E5FB4" w:rsidR="001E45F6" w:rsidRDefault="001E45F6" w:rsidP="001E45F6">
      <w:pPr>
        <w:pStyle w:val="Heading1"/>
        <w:rPr>
          <w:lang w:val="pt-BR"/>
        </w:rPr>
      </w:pPr>
      <w:r>
        <w:rPr>
          <w:lang w:val="pt-BR"/>
        </w:rPr>
        <w:t>ESCOPO</w:t>
      </w:r>
    </w:p>
    <w:p w14:paraId="210A6685" w14:textId="15C999FC" w:rsidR="001E45F6" w:rsidRDefault="00243A3D" w:rsidP="001E45F6">
      <w:pPr>
        <w:spacing w:after="360"/>
        <w:rPr>
          <w:lang w:val="pt-BR"/>
        </w:rPr>
      </w:pPr>
      <w:r>
        <w:rPr>
          <w:lang w:val="pt-BR"/>
        </w:rPr>
        <w:t>Funcionalidades que fazem parte desta proposta:</w:t>
      </w:r>
    </w:p>
    <w:p w14:paraId="7225189C" w14:textId="08A387BD" w:rsidR="00243A3D" w:rsidRDefault="00A14D00" w:rsidP="001E45F6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en-BR"/>
        </w:rPr>
      </w:pPr>
      <w:r w:rsidRPr="00A14D00">
        <w:rPr>
          <w:rFonts w:asciiTheme="majorHAnsi" w:eastAsiaTheme="majorEastAsia" w:hAnsiTheme="majorHAnsi" w:cstheme="majorBidi"/>
          <w:b/>
          <w:noProof/>
          <w:color w:val="808080" w:themeColor="background1" w:themeShade="80"/>
          <w:sz w:val="40"/>
          <w:szCs w:val="32"/>
          <w:lang w:val="en-BR"/>
        </w:rPr>
        <w:drawing>
          <wp:inline distT="0" distB="0" distL="0" distR="0" wp14:anchorId="556FD250" wp14:editId="61A4C196">
            <wp:extent cx="6675120" cy="3143885"/>
            <wp:effectExtent l="0" t="0" r="508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14E3" w14:textId="474861D5" w:rsidR="00A14D00" w:rsidRPr="00243A3D" w:rsidRDefault="001D5D14" w:rsidP="001E45F6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en-BR"/>
        </w:rPr>
      </w:pPr>
      <w:r w:rsidRPr="001D5D14">
        <w:rPr>
          <w:rFonts w:asciiTheme="majorHAnsi" w:eastAsiaTheme="majorEastAsia" w:hAnsiTheme="majorHAnsi" w:cstheme="majorBidi"/>
          <w:b/>
          <w:noProof/>
          <w:color w:val="808080" w:themeColor="background1" w:themeShade="80"/>
          <w:sz w:val="40"/>
          <w:szCs w:val="32"/>
          <w:lang w:val="en-BR"/>
        </w:rPr>
        <w:drawing>
          <wp:inline distT="0" distB="0" distL="0" distR="0" wp14:anchorId="3EDE1207" wp14:editId="600A2946">
            <wp:extent cx="6675120" cy="3118485"/>
            <wp:effectExtent l="0" t="0" r="508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3BFE" w14:textId="77777777" w:rsidR="004B6AF3" w:rsidRDefault="004B6AF3">
      <w:pPr>
        <w:spacing w:after="360"/>
        <w:rPr>
          <w:lang w:val="pt-BR"/>
        </w:rPr>
      </w:pPr>
    </w:p>
    <w:p w14:paraId="54877A6A" w14:textId="3648123F" w:rsidR="004B6AF3" w:rsidRDefault="004B6AF3">
      <w:pPr>
        <w:spacing w:after="360"/>
        <w:rPr>
          <w:lang w:val="pt-BR"/>
        </w:rPr>
      </w:pPr>
    </w:p>
    <w:p w14:paraId="62575089" w14:textId="77777777" w:rsidR="004B6AF3" w:rsidRDefault="004B6AF3">
      <w:pPr>
        <w:spacing w:after="360"/>
        <w:rPr>
          <w:lang w:val="pt-BR"/>
        </w:rPr>
      </w:pPr>
    </w:p>
    <w:p w14:paraId="4EBFE949" w14:textId="0F82B182" w:rsidR="001D5D14" w:rsidRDefault="00E53440">
      <w:pPr>
        <w:spacing w:after="360"/>
        <w:rPr>
          <w:lang w:val="pt-BR"/>
        </w:rPr>
      </w:pPr>
      <w:r w:rsidRPr="00E53440">
        <w:rPr>
          <w:noProof/>
          <w:lang w:val="pt-BR"/>
        </w:rPr>
        <w:drawing>
          <wp:inline distT="0" distB="0" distL="0" distR="0" wp14:anchorId="23E08AFD" wp14:editId="350D37DF">
            <wp:extent cx="6675120" cy="575627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575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D14">
        <w:rPr>
          <w:lang w:val="pt-BR"/>
        </w:rPr>
        <w:br w:type="page"/>
      </w:r>
    </w:p>
    <w:p w14:paraId="6A81204D" w14:textId="4AB9804B" w:rsidR="001E45F6" w:rsidRDefault="001E45F6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pt-BR"/>
        </w:rPr>
      </w:pPr>
    </w:p>
    <w:p w14:paraId="497BA5FF" w14:textId="4650E391" w:rsidR="004B6AF3" w:rsidRDefault="004B6AF3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en-BR"/>
        </w:rPr>
      </w:pPr>
      <w:r w:rsidRPr="004B6AF3">
        <w:rPr>
          <w:rFonts w:asciiTheme="majorHAnsi" w:eastAsiaTheme="majorEastAsia" w:hAnsiTheme="majorHAnsi" w:cstheme="majorBidi"/>
          <w:b/>
          <w:noProof/>
          <w:color w:val="808080" w:themeColor="background1" w:themeShade="80"/>
          <w:sz w:val="40"/>
          <w:szCs w:val="32"/>
          <w:lang w:val="en-BR"/>
        </w:rPr>
        <w:drawing>
          <wp:inline distT="0" distB="0" distL="0" distR="0" wp14:anchorId="6F9233C5" wp14:editId="4B603EAA">
            <wp:extent cx="6675120" cy="6599555"/>
            <wp:effectExtent l="0" t="0" r="508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FA0F" w14:textId="44C527AD" w:rsidR="004B6AF3" w:rsidRDefault="004B6AF3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en-BR"/>
        </w:rPr>
      </w:pPr>
    </w:p>
    <w:p w14:paraId="5A8FEA58" w14:textId="77777777" w:rsidR="004B6AF3" w:rsidRPr="004B6AF3" w:rsidRDefault="004B6AF3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en-BR"/>
        </w:rPr>
      </w:pPr>
    </w:p>
    <w:p w14:paraId="41A3B6C7" w14:textId="77777777" w:rsidR="004B6AF3" w:rsidRDefault="004B6AF3">
      <w:pPr>
        <w:spacing w:after="360"/>
        <w:rPr>
          <w:lang w:val="pt-BR"/>
        </w:rPr>
      </w:pPr>
    </w:p>
    <w:p w14:paraId="0A20DA21" w14:textId="7EEAA59B" w:rsidR="00CA1ED2" w:rsidRDefault="00E53440">
      <w:pPr>
        <w:spacing w:after="360"/>
        <w:rPr>
          <w:rFonts w:asciiTheme="majorHAnsi" w:eastAsiaTheme="majorEastAsia" w:hAnsiTheme="majorHAnsi" w:cstheme="majorBidi"/>
          <w:b/>
          <w:color w:val="808080" w:themeColor="background1" w:themeShade="80"/>
          <w:sz w:val="40"/>
          <w:szCs w:val="32"/>
          <w:lang w:val="pt-BR"/>
        </w:rPr>
      </w:pPr>
      <w:r w:rsidRPr="00E53440">
        <w:rPr>
          <w:noProof/>
          <w:lang w:val="pt-BR"/>
        </w:rPr>
        <w:drawing>
          <wp:inline distT="0" distB="0" distL="0" distR="0" wp14:anchorId="4C2D65A6" wp14:editId="04D61AE2">
            <wp:extent cx="6675120" cy="4972685"/>
            <wp:effectExtent l="0" t="0" r="508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7AF" w:rsidRPr="006F07AF">
        <w:rPr>
          <w:lang w:val="pt-BR"/>
        </w:rPr>
        <w:t xml:space="preserve"> </w:t>
      </w:r>
    </w:p>
    <w:sectPr w:rsidR="00CA1ED2">
      <w:headerReference w:type="default" r:id="rId12"/>
      <w:footerReference w:type="default" r:id="rId13"/>
      <w:headerReference w:type="first" r:id="rId14"/>
      <w:pgSz w:w="12240" w:h="15840"/>
      <w:pgMar w:top="1080" w:right="864" w:bottom="1584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5F7D90" w14:textId="77777777" w:rsidR="00CB2D10" w:rsidRDefault="00CB2D10">
      <w:pPr>
        <w:spacing w:line="240" w:lineRule="auto"/>
      </w:pPr>
      <w:r>
        <w:separator/>
      </w:r>
    </w:p>
  </w:endnote>
  <w:endnote w:type="continuationSeparator" w:id="0">
    <w:p w14:paraId="28FDCBF9" w14:textId="77777777" w:rsidR="00CB2D10" w:rsidRDefault="00CB2D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40140" w14:textId="2D140BF3" w:rsidR="00524388" w:rsidRPr="00FE64BB" w:rsidRDefault="00FE64BB" w:rsidP="00FE64BB">
    <w:pPr>
      <w:ind w:left="8640" w:firstLine="720"/>
      <w:rPr>
        <w:rFonts w:cs="Times New Roman (Body CS)"/>
        <w:sz w:val="20"/>
      </w:rPr>
    </w:pPr>
    <w:r w:rsidRPr="00FE64BB">
      <w:rPr>
        <w:rFonts w:cs="Times New Roman (Body CS)"/>
        <w:sz w:val="20"/>
        <w:lang w:val="pt-BR"/>
      </w:rPr>
      <w:t>Página</w:t>
    </w:r>
    <w:r w:rsidRPr="00FE64BB">
      <w:rPr>
        <w:rFonts w:cs="Times New Roman (Body CS)"/>
        <w:sz w:val="20"/>
      </w:rPr>
      <w:t xml:space="preserve">: </w:t>
    </w:r>
    <w:sdt>
      <w:sdtPr>
        <w:rPr>
          <w:rFonts w:cs="Times New Roman (Body CS)"/>
          <w:sz w:val="20"/>
        </w:rPr>
        <w:id w:val="-116285241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0A66FD" w:rsidRPr="00FE64BB">
          <w:rPr>
            <w:rFonts w:cs="Times New Roman (Body CS)"/>
            <w:sz w:val="20"/>
          </w:rPr>
          <w:fldChar w:fldCharType="begin"/>
        </w:r>
        <w:r w:rsidR="000A66FD" w:rsidRPr="00FE64BB">
          <w:rPr>
            <w:rFonts w:cs="Times New Roman (Body CS)"/>
            <w:sz w:val="20"/>
          </w:rPr>
          <w:instrText xml:space="preserve"> PAGE   \* MERGEFORMAT </w:instrText>
        </w:r>
        <w:r w:rsidR="000A66FD" w:rsidRPr="00FE64BB">
          <w:rPr>
            <w:rFonts w:cs="Times New Roman (Body CS)"/>
            <w:sz w:val="20"/>
          </w:rPr>
          <w:fldChar w:fldCharType="separate"/>
        </w:r>
        <w:r w:rsidR="000A66FD" w:rsidRPr="00FE64BB">
          <w:rPr>
            <w:rFonts w:cs="Times New Roman (Body CS)"/>
            <w:noProof/>
            <w:sz w:val="20"/>
          </w:rPr>
          <w:t>2</w:t>
        </w:r>
        <w:r w:rsidR="000A66FD" w:rsidRPr="00FE64BB">
          <w:rPr>
            <w:rFonts w:cs="Times New Roman (Body CS)"/>
            <w:noProof/>
            <w:sz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5607EC" w14:textId="77777777" w:rsidR="00CB2D10" w:rsidRDefault="00CB2D10">
      <w:pPr>
        <w:spacing w:line="240" w:lineRule="auto"/>
      </w:pPr>
      <w:r>
        <w:separator/>
      </w:r>
    </w:p>
  </w:footnote>
  <w:footnote w:type="continuationSeparator" w:id="0">
    <w:p w14:paraId="30D2BDC1" w14:textId="77777777" w:rsidR="00CB2D10" w:rsidRDefault="00CB2D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E24DE5" w14:textId="63CB6DBD" w:rsidR="00FE64BB" w:rsidRDefault="003E06D3">
    <w:pPr>
      <w:pStyle w:val="Header"/>
    </w:pPr>
    <w:r>
      <w:rPr>
        <w:noProof/>
      </w:rPr>
      <w:drawing>
        <wp:anchor distT="0" distB="0" distL="114300" distR="114300" simplePos="0" relativeHeight="251661312" behindDoc="0" locked="0" layoutInCell="1" allowOverlap="1" wp14:anchorId="0E3DCCB2" wp14:editId="526835CD">
          <wp:simplePos x="0" y="0"/>
          <wp:positionH relativeFrom="column">
            <wp:posOffset>1279</wp:posOffset>
          </wp:positionH>
          <wp:positionV relativeFrom="paragraph">
            <wp:posOffset>-233396</wp:posOffset>
          </wp:positionV>
          <wp:extent cx="1566629" cy="432640"/>
          <wp:effectExtent l="0" t="0" r="0" b="0"/>
          <wp:wrapNone/>
          <wp:docPr id="59" name="Picture 59" descr="A picture containing text, sig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 descr="A picture containing text, sign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3648" cy="448386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9911E" w14:textId="7712045E" w:rsidR="002A568B" w:rsidRDefault="002A568B">
    <w:pPr>
      <w:pStyle w:val="Header"/>
    </w:pPr>
    <w:r w:rsidRPr="004C7556">
      <w:rPr>
        <w:noProof/>
        <w:lang w:val="pt-BR"/>
      </w:rPr>
      <w:drawing>
        <wp:anchor distT="0" distB="0" distL="114300" distR="114300" simplePos="0" relativeHeight="251659264" behindDoc="1" locked="0" layoutInCell="1" allowOverlap="1" wp14:anchorId="093E9418" wp14:editId="3C95A068">
          <wp:simplePos x="0" y="0"/>
          <wp:positionH relativeFrom="column">
            <wp:posOffset>364325</wp:posOffset>
          </wp:positionH>
          <wp:positionV relativeFrom="paragraph">
            <wp:posOffset>1611017</wp:posOffset>
          </wp:positionV>
          <wp:extent cx="5735501" cy="5729068"/>
          <wp:effectExtent l="0" t="0" r="5080" b="0"/>
          <wp:wrapNone/>
          <wp:docPr id="60" name="Picture 60" descr="Icon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Icon&#10;&#10;Description automatically generated"/>
                  <pic:cNvPicPr/>
                </pic:nvPicPr>
                <pic:blipFill>
                  <a:blip r:embed="rId1">
                    <a:alphaModFix amt="8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35501" cy="572906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C6EE2A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49A8315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19E430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20C6C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D80F2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2A46C7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C25A4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75E5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72F819E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C97C33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EA6602"/>
    <w:multiLevelType w:val="hybridMultilevel"/>
    <w:tmpl w:val="62C6A0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190004"/>
    <w:multiLevelType w:val="hybridMultilevel"/>
    <w:tmpl w:val="84A4F6C8"/>
    <w:lvl w:ilvl="0" w:tplc="1C7E5174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4F6B98"/>
    <w:multiLevelType w:val="hybridMultilevel"/>
    <w:tmpl w:val="E2B2478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70385202"/>
    <w:multiLevelType w:val="hybridMultilevel"/>
    <w:tmpl w:val="C13A5756"/>
    <w:lvl w:ilvl="0" w:tplc="EFC059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9"/>
  </w:num>
  <w:num w:numId="4">
    <w:abstractNumId w:val="8"/>
    <w:lvlOverride w:ilvl="0">
      <w:lvl w:ilvl="0">
        <w:start w:val="1"/>
        <w:numFmt w:val="decimal"/>
        <w:lvlText w:val="%1.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</w:num>
  <w:num w:numId="5">
    <w:abstractNumId w:val="11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8"/>
    <w:lvlOverride w:ilvl="0">
      <w:startOverride w:val="1"/>
    </w:lvlOverride>
  </w:num>
  <w:num w:numId="15">
    <w:abstractNumId w:val="8"/>
  </w:num>
  <w:num w:numId="16">
    <w:abstractNumId w:val="13"/>
  </w:num>
  <w:num w:numId="17">
    <w:abstractNumId w:val="10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3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04"/>
    <w:rsid w:val="00043122"/>
    <w:rsid w:val="00065427"/>
    <w:rsid w:val="00067A30"/>
    <w:rsid w:val="00077EA3"/>
    <w:rsid w:val="000A66FD"/>
    <w:rsid w:val="000D3030"/>
    <w:rsid w:val="000D46F7"/>
    <w:rsid w:val="000E122A"/>
    <w:rsid w:val="000E3D04"/>
    <w:rsid w:val="00176FB7"/>
    <w:rsid w:val="001D5D14"/>
    <w:rsid w:val="001E45F6"/>
    <w:rsid w:val="0022253F"/>
    <w:rsid w:val="00243A3D"/>
    <w:rsid w:val="00251EF3"/>
    <w:rsid w:val="00260B70"/>
    <w:rsid w:val="00264C71"/>
    <w:rsid w:val="00276D64"/>
    <w:rsid w:val="002A568B"/>
    <w:rsid w:val="002D1CC5"/>
    <w:rsid w:val="003E06D3"/>
    <w:rsid w:val="003E2680"/>
    <w:rsid w:val="003F31CF"/>
    <w:rsid w:val="004163A2"/>
    <w:rsid w:val="004B6AF3"/>
    <w:rsid w:val="004C7556"/>
    <w:rsid w:val="005012F0"/>
    <w:rsid w:val="0051772A"/>
    <w:rsid w:val="00524388"/>
    <w:rsid w:val="005A2B18"/>
    <w:rsid w:val="005F7F8D"/>
    <w:rsid w:val="006549AD"/>
    <w:rsid w:val="00655ECF"/>
    <w:rsid w:val="00682A59"/>
    <w:rsid w:val="00685A92"/>
    <w:rsid w:val="00690D8E"/>
    <w:rsid w:val="006F07AF"/>
    <w:rsid w:val="00804DF9"/>
    <w:rsid w:val="008B463E"/>
    <w:rsid w:val="008C0CCB"/>
    <w:rsid w:val="008F20B1"/>
    <w:rsid w:val="00921AD5"/>
    <w:rsid w:val="009C027D"/>
    <w:rsid w:val="009C7B6C"/>
    <w:rsid w:val="00A14D00"/>
    <w:rsid w:val="00A63427"/>
    <w:rsid w:val="00A93C98"/>
    <w:rsid w:val="00AA35E9"/>
    <w:rsid w:val="00AC23CB"/>
    <w:rsid w:val="00B76620"/>
    <w:rsid w:val="00BB58E9"/>
    <w:rsid w:val="00C261C5"/>
    <w:rsid w:val="00C90378"/>
    <w:rsid w:val="00CA1ED2"/>
    <w:rsid w:val="00CB2D10"/>
    <w:rsid w:val="00CF243B"/>
    <w:rsid w:val="00D142F7"/>
    <w:rsid w:val="00D522F5"/>
    <w:rsid w:val="00D53F06"/>
    <w:rsid w:val="00D6011A"/>
    <w:rsid w:val="00D61AFD"/>
    <w:rsid w:val="00D97B5E"/>
    <w:rsid w:val="00DB74F9"/>
    <w:rsid w:val="00DD04FF"/>
    <w:rsid w:val="00DF1F3C"/>
    <w:rsid w:val="00E32454"/>
    <w:rsid w:val="00E53440"/>
    <w:rsid w:val="00E73AC0"/>
    <w:rsid w:val="00EA7CFC"/>
    <w:rsid w:val="00F36B24"/>
    <w:rsid w:val="00F80EEF"/>
    <w:rsid w:val="00F908A7"/>
    <w:rsid w:val="00FE6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3A0EC8B9"/>
  <w15:chartTrackingRefBased/>
  <w15:docId w15:val="{7BF32740-462C-7842-8EED-949D3A531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666660" w:themeColor="text2" w:themeTint="BF"/>
        <w:sz w:val="24"/>
        <w:szCs w:val="24"/>
        <w:lang w:val="en-US" w:eastAsia="ja-JP" w:bidi="ar-SA"/>
      </w:rPr>
    </w:rPrDefault>
    <w:pPrDefault>
      <w:pPr>
        <w:spacing w:after="3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1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6D3"/>
    <w:pPr>
      <w:spacing w:after="0"/>
    </w:pPr>
  </w:style>
  <w:style w:type="paragraph" w:styleId="Heading1">
    <w:name w:val="heading 1"/>
    <w:aliases w:val="ITEM"/>
    <w:basedOn w:val="Normal"/>
    <w:next w:val="Normal"/>
    <w:link w:val="Heading1Char"/>
    <w:uiPriority w:val="9"/>
    <w:qFormat/>
    <w:rsid w:val="002D1CC5"/>
    <w:pPr>
      <w:keepNext/>
      <w:keepLines/>
      <w:pBdr>
        <w:bottom w:val="single" w:sz="18" w:space="1" w:color="808080" w:themeColor="background1" w:themeShade="80"/>
      </w:pBdr>
      <w:spacing w:before="120" w:after="120"/>
      <w:contextualSpacing/>
      <w:jc w:val="center"/>
      <w:outlineLvl w:val="0"/>
    </w:pPr>
    <w:rPr>
      <w:rFonts w:asciiTheme="majorHAnsi" w:eastAsiaTheme="majorEastAsia" w:hAnsiTheme="majorHAnsi" w:cstheme="majorBidi"/>
      <w:b/>
      <w:color w:val="808080" w:themeColor="background1" w:themeShade="80"/>
      <w:sz w:val="40"/>
      <w:szCs w:val="32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340" w:after="120"/>
      <w:contextualSpacing/>
      <w:outlineLvl w:val="3"/>
    </w:pPr>
    <w:rPr>
      <w:rFonts w:asciiTheme="majorHAnsi" w:eastAsiaTheme="majorEastAsia" w:hAnsiTheme="majorHAnsi" w:cstheme="majorBidi"/>
      <w:iCs/>
      <w:color w:val="FF7A00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340" w:after="120"/>
      <w:contextualSpacing/>
      <w:outlineLvl w:val="4"/>
    </w:pPr>
    <w:rPr>
      <w:rFonts w:asciiTheme="majorHAnsi" w:eastAsiaTheme="majorEastAsia" w:hAnsiTheme="majorHAnsi" w:cstheme="majorBidi"/>
      <w:i/>
      <w:color w:val="FF7A00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340" w:after="120"/>
      <w:contextualSpacing/>
      <w:outlineLvl w:val="5"/>
    </w:pPr>
    <w:rPr>
      <w:rFonts w:asciiTheme="majorHAnsi" w:eastAsiaTheme="majorEastAsia" w:hAnsiTheme="majorHAnsi" w:cstheme="majorBidi"/>
      <w:b/>
      <w:color w:val="FF7A00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340" w:after="120"/>
      <w:contextualSpacing/>
      <w:outlineLvl w:val="6"/>
    </w:pPr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340" w:after="120"/>
      <w:contextualSpacing/>
      <w:outlineLvl w:val="7"/>
    </w:pPr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340" w:after="120"/>
      <w:contextualSpacing/>
      <w:outlineLvl w:val="8"/>
    </w:pPr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22253F"/>
    <w:pPr>
      <w:pBdr>
        <w:bottom w:val="single" w:sz="48" w:space="22" w:color="FF834F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22253F"/>
    <w:rPr>
      <w:rFonts w:asciiTheme="majorHAnsi" w:eastAsiaTheme="majorEastAsia" w:hAnsiTheme="majorHAnsi" w:cstheme="majorBidi"/>
      <w:b/>
      <w:color w:val="454541" w:themeColor="text2" w:themeTint="E6"/>
      <w:kern w:val="28"/>
      <w:sz w:val="60"/>
      <w:szCs w:val="56"/>
    </w:rPr>
  </w:style>
  <w:style w:type="character" w:customStyle="1" w:styleId="Heading1Char">
    <w:name w:val="Heading 1 Char"/>
    <w:aliases w:val="ITEM Char"/>
    <w:basedOn w:val="DefaultParagraphFont"/>
    <w:link w:val="Heading1"/>
    <w:uiPriority w:val="9"/>
    <w:rsid w:val="002D1CC5"/>
    <w:rPr>
      <w:rFonts w:asciiTheme="majorHAnsi" w:eastAsiaTheme="majorEastAsia" w:hAnsiTheme="majorHAnsi" w:cstheme="majorBidi"/>
      <w:b/>
      <w:color w:val="808080" w:themeColor="background1" w:themeShade="80"/>
      <w:sz w:val="40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FF7A00" w:themeColor="accent1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color w:val="FF7A00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/>
      <w:iCs/>
      <w:color w:val="FF7A00" w:themeColor="accent1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FF7A00" w:themeColor="accent1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FF7A00" w:themeColor="accent1"/>
      <w:sz w:val="20"/>
      <w:szCs w:val="21"/>
    </w:rPr>
  </w:style>
  <w:style w:type="paragraph" w:styleId="Subtitle">
    <w:name w:val="Subtitle"/>
    <w:basedOn w:val="Normal"/>
    <w:link w:val="SubtitleChar"/>
    <w:uiPriority w:val="11"/>
    <w:semiHidden/>
    <w:unhideWhenUsed/>
    <w:qFormat/>
    <w:pPr>
      <w:numPr>
        <w:ilvl w:val="1"/>
      </w:numPr>
      <w:spacing w:after="480"/>
      <w:contextualSpacing/>
    </w:pPr>
    <w:rPr>
      <w:rFonts w:eastAsiaTheme="minorEastAsia"/>
      <w:color w:val="FF7A00" w:themeColor="accent1"/>
      <w:sz w:val="34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color w:val="FF7A00" w:themeColor="accent1"/>
      <w:sz w:val="34"/>
      <w:szCs w:val="22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666660" w:themeColor="text2" w:themeTint="BF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/>
      <w:iCs/>
      <w:color w:val="454541" w:themeColor="text2" w:themeTint="E6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666660" w:themeColor="text2" w:themeTint="BF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320" w:after="320"/>
    </w:pPr>
    <w:rPr>
      <w:i/>
      <w:iCs/>
      <w:sz w:val="34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sz w:val="34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320" w:after="320"/>
    </w:pPr>
    <w:rPr>
      <w:b/>
      <w:i/>
      <w:iCs/>
      <w:color w:val="454541" w:themeColor="text2" w:themeTint="E6"/>
      <w:sz w:val="34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454541" w:themeColor="text2" w:themeTint="E6"/>
      <w:sz w:val="34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666660" w:themeColor="text2" w:themeTint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666660" w:themeColor="text2" w:themeTint="BF"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BookTitle">
    <w:name w:val="Book Title"/>
    <w:basedOn w:val="DefaultParagraphFont"/>
    <w:uiPriority w:val="33"/>
    <w:semiHidden/>
    <w:unhideWhenUsed/>
    <w:rPr>
      <w:b w:val="0"/>
      <w:bCs/>
      <w:i w:val="0"/>
      <w:iCs/>
      <w:spacing w:val="0"/>
      <w:u w:val="single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a">
    <w:name w:val="a"/>
    <w:basedOn w:val="DefaultParagraphFont"/>
    <w:rsid w:val="000E3D04"/>
  </w:style>
  <w:style w:type="character" w:customStyle="1" w:styleId="l7">
    <w:name w:val="l7"/>
    <w:basedOn w:val="DefaultParagraphFont"/>
    <w:rsid w:val="000E3D04"/>
  </w:style>
  <w:style w:type="character" w:styleId="Hyperlink">
    <w:name w:val="Hyperlink"/>
    <w:basedOn w:val="DefaultParagraphFont"/>
    <w:uiPriority w:val="99"/>
    <w:unhideWhenUsed/>
    <w:rsid w:val="00065427"/>
    <w:rPr>
      <w:color w:val="34B6C3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5427"/>
    <w:rPr>
      <w:color w:val="605E5C"/>
      <w:shd w:val="clear" w:color="auto" w:fill="E1DFDD"/>
    </w:rPr>
  </w:style>
  <w:style w:type="paragraph" w:styleId="Index1">
    <w:name w:val="index 1"/>
    <w:basedOn w:val="Normal"/>
    <w:next w:val="Normal"/>
    <w:autoRedefine/>
    <w:uiPriority w:val="99"/>
    <w:unhideWhenUsed/>
    <w:rsid w:val="00CF243B"/>
    <w:pPr>
      <w:ind w:left="240" w:hanging="240"/>
    </w:pPr>
    <w:rPr>
      <w:rFonts w:cs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CF243B"/>
    <w:pPr>
      <w:ind w:left="480" w:hanging="240"/>
    </w:pPr>
    <w:rPr>
      <w:rFonts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CF243B"/>
    <w:pPr>
      <w:ind w:left="720" w:hanging="240"/>
    </w:pPr>
    <w:rPr>
      <w:rFonts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CF243B"/>
    <w:pPr>
      <w:ind w:left="960" w:hanging="240"/>
    </w:pPr>
    <w:rPr>
      <w:rFonts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CF243B"/>
    <w:pPr>
      <w:ind w:left="1200" w:hanging="240"/>
    </w:pPr>
    <w:rPr>
      <w:rFonts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CF243B"/>
    <w:pPr>
      <w:ind w:left="1440" w:hanging="240"/>
    </w:pPr>
    <w:rPr>
      <w:rFonts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CF243B"/>
    <w:pPr>
      <w:ind w:left="1680" w:hanging="240"/>
    </w:pPr>
    <w:rPr>
      <w:rFonts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CF243B"/>
    <w:pPr>
      <w:ind w:left="1920" w:hanging="240"/>
    </w:pPr>
    <w:rPr>
      <w:rFonts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CF243B"/>
    <w:pPr>
      <w:ind w:left="2160" w:hanging="240"/>
    </w:pPr>
    <w:rPr>
      <w:rFonts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CF243B"/>
    <w:pPr>
      <w:spacing w:before="120" w:after="120"/>
    </w:pPr>
    <w:rPr>
      <w:rFonts w:cstheme="minorHAnsi"/>
      <w:b/>
      <w:bCs/>
      <w:i/>
      <w:iCs/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DD04FF"/>
    <w:pPr>
      <w:ind w:left="720"/>
      <w:contextualSpacing/>
    </w:pPr>
  </w:style>
  <w:style w:type="table" w:styleId="TableGrid">
    <w:name w:val="Table Grid"/>
    <w:basedOn w:val="TableNormal"/>
    <w:uiPriority w:val="39"/>
    <w:rsid w:val="001E45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27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5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5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0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93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80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81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46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503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8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3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55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8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2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4590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90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6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59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4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12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6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37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26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1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3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3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8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2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6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5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2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99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9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668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3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12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48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2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8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08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9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7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6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00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2456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2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7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4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94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54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3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41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0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62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9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25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92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06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0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9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1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7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7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52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02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9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04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929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16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31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0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48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95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14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16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2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08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7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4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1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13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56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6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6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0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6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6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01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76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48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0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36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40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23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59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3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8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8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88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61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5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97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17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5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39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3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7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97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3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87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10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15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04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6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4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63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15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3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66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50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1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3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5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395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110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89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311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24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596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72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236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0298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9523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378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84288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cbook/Library/Containers/com.microsoft.Word/Data/Library/Application%20Support/Microsoft/Office/16.0/DTS/en-US%7b670F0957-8608-8041-B8F5-C1AEC1DFA23A%7d/%7bB84CF195-FFF7-0E49-A373-26CD938F5C30%7dtf10002069.dotx" TargetMode="External"/></Relationships>
</file>

<file path=word/theme/theme1.xml><?xml version="1.0" encoding="utf-8"?>
<a:theme xmlns:a="http://schemas.openxmlformats.org/drawingml/2006/main" name="Office Theme">
  <a:themeElements>
    <a:clrScheme name="Journal">
      <a:dk1>
        <a:sysClr val="windowText" lastClr="000000"/>
      </a:dk1>
      <a:lt1>
        <a:sysClr val="window" lastClr="FFFFFF"/>
      </a:lt1>
      <a:dk2>
        <a:srgbClr val="31312E"/>
      </a:dk2>
      <a:lt2>
        <a:srgbClr val="FDFBF9"/>
      </a:lt2>
      <a:accent1>
        <a:srgbClr val="FF7A00"/>
      </a:accent1>
      <a:accent2>
        <a:srgbClr val="FF6275"/>
      </a:accent2>
      <a:accent3>
        <a:srgbClr val="9CC346"/>
      </a:accent3>
      <a:accent4>
        <a:srgbClr val="A96EB6"/>
      </a:accent4>
      <a:accent5>
        <a:srgbClr val="F89A4A"/>
      </a:accent5>
      <a:accent6>
        <a:srgbClr val="E7D364"/>
      </a:accent6>
      <a:hlink>
        <a:srgbClr val="34B6C3"/>
      </a:hlink>
      <a:folHlink>
        <a:srgbClr val="A96EB6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{B84CF195-FFF7-0E49-A373-26CD938F5C30}tf10002069.dotx</Template>
  <TotalTime>3</TotalTime>
  <Pages>4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Alexandre Menchini</cp:lastModifiedBy>
  <cp:revision>3</cp:revision>
  <cp:lastPrinted>2021-03-23T14:23:00Z</cp:lastPrinted>
  <dcterms:created xsi:type="dcterms:W3CDTF">2021-08-10T15:18:00Z</dcterms:created>
  <dcterms:modified xsi:type="dcterms:W3CDTF">2021-08-10T15:19:00Z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TF10002001</vt:lpwstr>
  </property>
</Properties>
</file>